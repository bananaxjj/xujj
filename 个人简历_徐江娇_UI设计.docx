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6D9" w:rsidRDefault="001B7DD5" w:rsidP="007376B5">
      <w:pPr>
        <w:jc w:val="lef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2686685</wp:posOffset>
                </wp:positionV>
                <wp:extent cx="1399540" cy="487680"/>
                <wp:effectExtent l="0" t="0" r="0" b="0"/>
                <wp:wrapNone/>
                <wp:docPr id="50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954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E563A" w:rsidRPr="00864E94" w:rsidRDefault="008E563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64E9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徐江娇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0" o:spid="_x0000_s1026" style="position:absolute;margin-left:-60.45pt;margin-top:211.55pt;width:110.2pt;height:38.4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" filled="f" stroked="f">
                <v:path arrowok="t"/>
                <v:textbox style="mso-fit-shape-to-text:t">
                  <w:txbxContent>
                    <w:p w:rsidR="008E563A" w:rsidRPr="00864E94" w:rsidRDefault="008E563A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64E9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徐江娇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313055</wp:posOffset>
                </wp:positionV>
                <wp:extent cx="1774190" cy="2468880"/>
                <wp:effectExtent l="3175" t="0" r="3810" b="0"/>
                <wp:wrapNone/>
                <wp:docPr id="3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246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25C8" w:rsidRDefault="00DA25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E1793A" wp14:editId="17F48143">
                                  <wp:extent cx="1591310" cy="2315845"/>
                                  <wp:effectExtent l="0" t="0" r="0" b="0"/>
                                  <wp:docPr id="10" name="图片 10" descr="D:\UI\徐江娇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D:\UI\徐江娇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1310" cy="2315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7" type="#_x0000_t202" style="position:absolute;margin-left:-75.5pt;margin-top:24.65pt;width:139.7pt;height:194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" stroked="f">
                <v:textbox style="mso-fit-shape-to-text:t">
                  <w:txbxContent>
                    <w:p w:rsidR="00DA25C8" w:rsidRDefault="00DA25C8">
                      <w:r>
                        <w:rPr>
                          <w:noProof/>
                        </w:rPr>
                        <w:drawing>
                          <wp:inline distT="0" distB="0" distL="0" distR="0" wp14:anchorId="4FE1793A" wp14:editId="17F48143">
                            <wp:extent cx="1591310" cy="2315845"/>
                            <wp:effectExtent l="0" t="0" r="0" b="0"/>
                            <wp:docPr id="10" name="图片 10" descr="D:\UI\徐江娇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D:\UI\徐江娇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1310" cy="2315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8163560</wp:posOffset>
                </wp:positionV>
                <wp:extent cx="227330" cy="259080"/>
                <wp:effectExtent l="190500" t="171450" r="96520" b="198120"/>
                <wp:wrapNone/>
                <wp:docPr id="31" name="平行四边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42" o:spid="_x0000_s1026" type="#_x0000_t7" style="position:absolute;left:0;text-align:left;margin-left:265.15pt;margin-top:642.8pt;width:17.9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" adj="13498" fillcolor="#2192bc" stroked="f" strokeweight="4.5pt">
                <v:shadow on="t" type="perspective" color="black" opacity="39321f" offset="-.9945mm,.36197mm" matrix="68157f,,,68157f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8633460</wp:posOffset>
                </wp:positionV>
                <wp:extent cx="4860290" cy="866775"/>
                <wp:effectExtent l="1270" t="3810" r="0" b="0"/>
                <wp:wrapNone/>
                <wp:docPr id="3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29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2E69" w:rsidRPr="007D2E69" w:rsidRDefault="007D2E69" w:rsidP="007D2E6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</w:pPr>
                            <w:r w:rsidRPr="007D2E69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  <w:t>善于沟通，</w:t>
                            </w:r>
                            <w:r w:rsidRPr="007D2E69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  <w:t>具有团队精神</w:t>
                            </w:r>
                            <w:r w:rsidRPr="007D2E69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  <w:t>；</w:t>
                            </w:r>
                            <w:r w:rsidRPr="007D2E69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  <w:t>具有较强的学习能力和适应能力</w:t>
                            </w:r>
                            <w:r w:rsidRPr="007D2E69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  <w:t>；</w:t>
                            </w:r>
                          </w:p>
                          <w:p w:rsidR="007D2E69" w:rsidRPr="007D2E69" w:rsidRDefault="007D2E69" w:rsidP="007D2E6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</w:pPr>
                            <w:r w:rsidRPr="007D2E69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  <w:t>喜欢设计，爱好摄影；</w:t>
                            </w:r>
                          </w:p>
                          <w:p w:rsidR="007D2E69" w:rsidRPr="00726AA2" w:rsidRDefault="007D2E69" w:rsidP="007D2E69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</w:rPr>
                              <w:t>积极主动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；</w:t>
                            </w:r>
                          </w:p>
                          <w:p w:rsidR="007D2E69" w:rsidRPr="007D2E69" w:rsidRDefault="007D2E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28" type="#_x0000_t202" style="position:absolute;margin-left:111.1pt;margin-top:679.8pt;width:382.7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" stroked="f">
                <v:textbox>
                  <w:txbxContent>
                    <w:p w:rsidR="007D2E69" w:rsidRPr="007D2E69" w:rsidRDefault="007D2E69" w:rsidP="007D2E6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</w:pPr>
                      <w:r w:rsidRPr="007D2E69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  <w:t>善于沟通，</w:t>
                      </w:r>
                      <w:r w:rsidRPr="007D2E69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  <w:t>具有团队精神</w:t>
                      </w:r>
                      <w:r w:rsidRPr="007D2E69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  <w:t>；</w:t>
                      </w:r>
                      <w:r w:rsidRPr="007D2E69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  <w:t>具有较强的学习能力和适应能力</w:t>
                      </w:r>
                      <w:r w:rsidRPr="007D2E69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  <w:t>；</w:t>
                      </w:r>
                    </w:p>
                    <w:p w:rsidR="007D2E69" w:rsidRPr="007D2E69" w:rsidRDefault="007D2E69" w:rsidP="007D2E6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</w:pPr>
                      <w:r w:rsidRPr="007D2E69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  <w:t>喜欢设计，爱好摄影；</w:t>
                      </w:r>
                    </w:p>
                    <w:p w:rsidR="007D2E69" w:rsidRPr="00726AA2" w:rsidRDefault="007D2E69" w:rsidP="007D2E69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</w:rPr>
                      </w:pPr>
                      <w:r w:rsidRPr="00726AA2"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</w:rPr>
                        <w:t>积极主动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；</w:t>
                      </w:r>
                    </w:p>
                    <w:p w:rsidR="007D2E69" w:rsidRPr="007D2E69" w:rsidRDefault="007D2E6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8150860</wp:posOffset>
                </wp:positionV>
                <wp:extent cx="4705985" cy="259080"/>
                <wp:effectExtent l="22860" t="6985" r="33655" b="29210"/>
                <wp:wrapNone/>
                <wp:docPr id="29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T0" fmla="*/ 1770532 w 4706252"/>
                            <a:gd name="T1" fmla="*/ 259229 h 259229"/>
                            <a:gd name="T2" fmla="*/ 4706252 w 4706252"/>
                            <a:gd name="T3" fmla="*/ 259229 h 259229"/>
                            <a:gd name="T4" fmla="*/ 4706252 w 4706252"/>
                            <a:gd name="T5" fmla="*/ 175455 h 259229"/>
                            <a:gd name="T6" fmla="*/ 2174549 w 4706252"/>
                            <a:gd name="T7" fmla="*/ 175455 h 259229"/>
                            <a:gd name="T8" fmla="*/ 2074433 w 4706252"/>
                            <a:gd name="T9" fmla="*/ 0 h 259229"/>
                            <a:gd name="T10" fmla="*/ 2072579 w 4706252"/>
                            <a:gd name="T11" fmla="*/ 0 h 259229"/>
                            <a:gd name="T12" fmla="*/ 1770532 w 4706252"/>
                            <a:gd name="T13" fmla="*/ 0 h 259229"/>
                            <a:gd name="T14" fmla="*/ 1072994 w 4706252"/>
                            <a:gd name="T15" fmla="*/ 0 h 259229"/>
                            <a:gd name="T16" fmla="*/ 553294 w 4706252"/>
                            <a:gd name="T17" fmla="*/ 0 h 259229"/>
                            <a:gd name="T18" fmla="*/ 0 w 4706252"/>
                            <a:gd name="T19" fmla="*/ 0 h 259229"/>
                            <a:gd name="T20" fmla="*/ 142202 w 4706252"/>
                            <a:gd name="T21" fmla="*/ 258866 h 259229"/>
                            <a:gd name="T22" fmla="*/ 415551 w 4706252"/>
                            <a:gd name="T23" fmla="*/ 258866 h 259229"/>
                            <a:gd name="T24" fmla="*/ 1072994 w 4706252"/>
                            <a:gd name="T25" fmla="*/ 258866 h 259229"/>
                            <a:gd name="T26" fmla="*/ 1770532 w 4706252"/>
                            <a:gd name="T27" fmla="*/ 258866 h 2592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>
                          <a:noFill/>
                        </a:ln>
                        <a:effectLst>
                          <a:outerShdw dist="25400" dir="4200031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style="position:absolute;left:0;text-align:left;margin-left:114.3pt;margin-top:641.8pt;width:370.55pt;height:20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8151495</wp:posOffset>
                </wp:positionV>
                <wp:extent cx="227330" cy="259080"/>
                <wp:effectExtent l="95250" t="95250" r="39370" b="140970"/>
                <wp:wrapNone/>
                <wp:docPr id="28" name="平行四边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平行四边形 48" o:spid="_x0000_s1026" type="#_x0000_t7" style="position:absolute;left:0;text-align:left;margin-left:102.75pt;margin-top:641.85pt;width:17.9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" adj="13498" fillcolor="#4a4e59" stroked="f" strokeweight="4.5pt">
                <v:shadow on="t" type="perspective" color="black" opacity="41943f" offset=".24131mm,.663mm" matrix="66191f,,,66191f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8148955</wp:posOffset>
                </wp:positionV>
                <wp:extent cx="1878965" cy="243840"/>
                <wp:effectExtent l="0" t="0" r="0" b="0"/>
                <wp:wrapNone/>
                <wp:docPr id="27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D2E69" w:rsidRPr="00726AA2" w:rsidRDefault="007D2E69" w:rsidP="007D2E69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00B0F0"/>
                                <w:kern w:val="24"/>
                              </w:rPr>
                              <w:t>自我评价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Assessment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" o:spid="_x0000_s1029" type="#_x0000_t202" style="position:absolute;margin-left:123.85pt;margin-top:641.65pt;width:147.95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" filled="f" stroked="f">
                <v:path arrowok="t"/>
                <v:textbox style="mso-fit-shape-to-text:t">
                  <w:txbxContent>
                    <w:p w:rsidR="007D2E69" w:rsidRPr="00726AA2" w:rsidRDefault="007D2E69" w:rsidP="007D2E69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00B0F0"/>
                          <w:kern w:val="24"/>
                        </w:rPr>
                        <w:t>自我评价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Assessment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6022340</wp:posOffset>
                </wp:positionV>
                <wp:extent cx="1899285" cy="2313940"/>
                <wp:effectExtent l="0" t="0" r="0" b="0"/>
                <wp:wrapNone/>
                <wp:docPr id="26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9285" cy="2313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D2E69" w:rsidRPr="007D2E69" w:rsidRDefault="008E563A" w:rsidP="00DA25C8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</w:pPr>
                            <w:r w:rsidRPr="007D2E69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英语CET6</w:t>
                            </w:r>
                          </w:p>
                          <w:p w:rsidR="008E563A" w:rsidRPr="007D2E69" w:rsidRDefault="008E563A" w:rsidP="00DA25C8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</w:rPr>
                            </w:pPr>
                            <w:r w:rsidRPr="007D2E69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计算机二级</w:t>
                            </w:r>
                          </w:p>
                          <w:p w:rsidR="00726AA2" w:rsidRPr="007D2E69" w:rsidRDefault="008E563A" w:rsidP="00DA25C8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</w:pPr>
                            <w:r w:rsidRPr="007D2E69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  <w:t>Adobe UI认证证书</w:t>
                            </w:r>
                          </w:p>
                          <w:p w:rsidR="007D2E69" w:rsidRPr="007D2E69" w:rsidRDefault="00726AA2" w:rsidP="00DA25C8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</w:pPr>
                            <w:r w:rsidRPr="007D2E69"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</w:rPr>
                              <w:t>CAD证书</w:t>
                            </w:r>
                          </w:p>
                          <w:p w:rsidR="001338F2" w:rsidRPr="007D2E69" w:rsidRDefault="001338F2" w:rsidP="00DA25C8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</w:pPr>
                            <w:r w:rsidRPr="007D2E69"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</w:rPr>
                              <w:t>驾驶证</w:t>
                            </w:r>
                          </w:p>
                          <w:p w:rsidR="007D2E69" w:rsidRPr="007D2E69" w:rsidRDefault="008E563A" w:rsidP="00DA25C8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</w:rPr>
                            </w:pPr>
                            <w:r w:rsidRPr="007D2E69"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</w:rPr>
                              <w:t>会计证</w:t>
                            </w:r>
                          </w:p>
                          <w:p w:rsidR="008E563A" w:rsidRPr="007D2E69" w:rsidRDefault="008E563A" w:rsidP="00DA25C8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</w:rPr>
                            </w:pPr>
                            <w:r w:rsidRPr="007D2E69"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</w:rPr>
                              <w:t>内审员证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2" o:spid="_x0000_s1030" style="position:absolute;margin-left:-73.45pt;margin-top:474.2pt;width:149.55pt;height:18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" filled="f" stroked="f">
                <v:path arrowok="t"/>
                <v:textbox style="mso-fit-shape-to-text:t">
                  <w:txbxContent>
                    <w:p w:rsidR="007D2E69" w:rsidRPr="007D2E69" w:rsidRDefault="008E563A" w:rsidP="00DA25C8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</w:pPr>
                      <w:r w:rsidRPr="007D2E69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英语CET6</w:t>
                      </w:r>
                    </w:p>
                    <w:p w:rsidR="008E563A" w:rsidRPr="007D2E69" w:rsidRDefault="008E563A" w:rsidP="00DA25C8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</w:rPr>
                      </w:pPr>
                      <w:r w:rsidRPr="007D2E69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计算机二级</w:t>
                      </w:r>
                    </w:p>
                    <w:p w:rsidR="00726AA2" w:rsidRPr="007D2E69" w:rsidRDefault="008E563A" w:rsidP="00DA25C8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</w:pPr>
                      <w:r w:rsidRPr="007D2E69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  <w:t>Adobe UI认证证书</w:t>
                      </w:r>
                    </w:p>
                    <w:p w:rsidR="007D2E69" w:rsidRPr="007D2E69" w:rsidRDefault="00726AA2" w:rsidP="00DA25C8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</w:pPr>
                      <w:r w:rsidRPr="007D2E69"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</w:rPr>
                        <w:t>CAD证书</w:t>
                      </w:r>
                    </w:p>
                    <w:p w:rsidR="001338F2" w:rsidRPr="007D2E69" w:rsidRDefault="001338F2" w:rsidP="00DA25C8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</w:pPr>
                      <w:r w:rsidRPr="007D2E69"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</w:rPr>
                        <w:t>驾驶证</w:t>
                      </w:r>
                    </w:p>
                    <w:p w:rsidR="007D2E69" w:rsidRPr="007D2E69" w:rsidRDefault="008E563A" w:rsidP="00DA25C8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</w:rPr>
                      </w:pPr>
                      <w:r w:rsidRPr="007D2E69"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</w:rPr>
                        <w:t>会计证</w:t>
                      </w:r>
                    </w:p>
                    <w:p w:rsidR="008E563A" w:rsidRPr="007D2E69" w:rsidRDefault="008E563A" w:rsidP="00DA25C8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</w:rPr>
                      </w:pPr>
                      <w:r w:rsidRPr="007D2E69"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</w:rPr>
                        <w:t>内审员证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5391150</wp:posOffset>
                </wp:positionV>
                <wp:extent cx="190500" cy="113030"/>
                <wp:effectExtent l="0" t="0" r="0" b="1270"/>
                <wp:wrapNone/>
                <wp:docPr id="23" name="等腰三角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130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1" o:spid="_x0000_s1026" type="#_x0000_t5" style="position:absolute;left:0;text-align:left;margin-left:81.15pt;margin-top:424.5pt;width:15pt;height:8.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" adj="0" fillcolor="#114f65" stroked="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5407660</wp:posOffset>
                </wp:positionV>
                <wp:extent cx="1657985" cy="530225"/>
                <wp:effectExtent l="0" t="0" r="0" b="0"/>
                <wp:wrapNone/>
                <wp:docPr id="22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7985" cy="53022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E563A" w:rsidRDefault="008E563A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4" o:spid="_x0000_s1031" style="position:absolute;margin-left:-75.5pt;margin-top:425.8pt;width:130.55pt;height:41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" filled="f" stroked="f" strokeweight="4.5pt">
                <v:path arrowok="t"/>
                <v:textbox>
                  <w:txbxContent>
                    <w:p w:rsidR="008E563A" w:rsidRDefault="008E563A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5504180</wp:posOffset>
                </wp:positionV>
                <wp:extent cx="2180590" cy="346710"/>
                <wp:effectExtent l="266700" t="190500" r="200660" b="205740"/>
                <wp:wrapNone/>
                <wp:docPr id="21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0590" cy="34671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-75.5pt;margin-top:433.4pt;width:171.7pt;height:27.3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" fillcolor="#2192bc" stroked="f" strokeweight="4.5pt">
                <v:shadow on="t" type="perspective" color="black" opacity="39321f" offset="-.9945mm,.36197mm" matrix="68157f,,,68157f"/>
                <v:path arrowok="t"/>
              </v:rect>
            </w:pict>
          </mc:Fallback>
        </mc:AlternateContent>
      </w:r>
      <w:r w:rsidR="001338F2">
        <w:rPr>
          <w:noProof/>
        </w:rPr>
        <w:drawing>
          <wp:anchor distT="0" distB="0" distL="114300" distR="114300" simplePos="0" relativeHeight="251661312" behindDoc="1" locked="0" layoutInCell="1" allowOverlap="1" wp14:anchorId="2722472D" wp14:editId="691155FF">
            <wp:simplePos x="0" y="0"/>
            <wp:positionH relativeFrom="page">
              <wp:posOffset>0</wp:posOffset>
            </wp:positionH>
            <wp:positionV relativeFrom="paragraph">
              <wp:posOffset>-914400</wp:posOffset>
            </wp:positionV>
            <wp:extent cx="7540625" cy="1069213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1918335</wp:posOffset>
                </wp:positionV>
                <wp:extent cx="4860290" cy="6492240"/>
                <wp:effectExtent l="0" t="0" r="0" b="381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90" cy="649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38F2" w:rsidRPr="00726AA2" w:rsidRDefault="008E563A" w:rsidP="00B1649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hint="eastAsia"/>
                                <w:color w:val="337EE4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2016.05-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 xml:space="preserve">至今  </w:t>
                            </w:r>
                          </w:p>
                          <w:p w:rsidR="008E563A" w:rsidRPr="00726AA2" w:rsidRDefault="008E563A" w:rsidP="001338F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北京苍穹数码南京办事处</w:t>
                            </w: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（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私营</w:t>
                            </w: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企业）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 xml:space="preserve">  UI设计</w:t>
                            </w: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师</w:t>
                            </w:r>
                          </w:p>
                          <w:p w:rsidR="001338F2" w:rsidRPr="00726AA2" w:rsidRDefault="001338F2" w:rsidP="001338F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337EE4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:rsidR="001338F2" w:rsidRPr="00726AA2" w:rsidRDefault="008E563A" w:rsidP="00BD172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  <w:t>参与公司项目网站设计，编写静态页面；参与IOS手机端界面设计；</w:t>
                            </w:r>
                          </w:p>
                          <w:p w:rsidR="008E563A" w:rsidRPr="00726AA2" w:rsidRDefault="008E563A" w:rsidP="00BD172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  <w:t>编写验收文档、PPT、Visio流程图等；</w:t>
                            </w:r>
                          </w:p>
                          <w:p w:rsidR="008E563A" w:rsidRPr="00726AA2" w:rsidRDefault="008E563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  <w:t>项目成果：江苏国土资源“一张图”项目、武汉展览馆APP（IOS版）</w:t>
                            </w:r>
                          </w:p>
                          <w:p w:rsidR="008E563A" w:rsidRPr="00726AA2" w:rsidRDefault="008E563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1338F2" w:rsidRPr="00726AA2" w:rsidRDefault="008E563A" w:rsidP="00B1649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hint="eastAsia"/>
                                <w:color w:val="337EE4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 xml:space="preserve">2014.05-2016.04   </w:t>
                            </w:r>
                          </w:p>
                          <w:p w:rsidR="008E563A" w:rsidRPr="00726AA2" w:rsidRDefault="008E563A" w:rsidP="001338F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苏州达富电脑（台资企业）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26AA2"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销售管理师</w:t>
                            </w:r>
                          </w:p>
                          <w:p w:rsidR="00726AA2" w:rsidRPr="00726AA2" w:rsidRDefault="00726AA2" w:rsidP="001338F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color w:val="337EE4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:rsidR="008E563A" w:rsidRPr="00726AA2" w:rsidRDefault="008E563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  <w:t>根据Apple</w:t>
                            </w:r>
                            <w:r w:rsidR="00726AA2"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  <w:t>客人的需求，做好与内部部门的协调沟通工作，确保订单</w:t>
                            </w: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  <w:t>及时</w:t>
                            </w:r>
                            <w:r w:rsidR="00726AA2"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  <w:t>有效</w:t>
                            </w: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  <w:t>完成，并将相关数据录入系统，进行数据分析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  <w:t>；</w:t>
                            </w:r>
                          </w:p>
                          <w:p w:rsidR="008E563A" w:rsidRPr="00726AA2" w:rsidRDefault="008E563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  <w:t>美化产品图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  <w:t>；</w:t>
                            </w:r>
                          </w:p>
                          <w:p w:rsidR="008E563A" w:rsidRPr="00726AA2" w:rsidRDefault="008E563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1338F2" w:rsidRPr="00726AA2" w:rsidRDefault="008E563A" w:rsidP="00B1649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 xml:space="preserve">2013.07—2014.04  </w:t>
                            </w:r>
                          </w:p>
                          <w:p w:rsidR="00726AA2" w:rsidRPr="00726AA2" w:rsidRDefault="008E563A" w:rsidP="001338F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江苏扬州</w:t>
                            </w:r>
                            <w:proofErr w:type="gramStart"/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仪征纵恒装饰</w:t>
                            </w:r>
                            <w:proofErr w:type="gramEnd"/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（私营企业）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1338F2"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 xml:space="preserve">实习生  </w:t>
                            </w:r>
                          </w:p>
                          <w:p w:rsidR="008E563A" w:rsidRPr="00726AA2" w:rsidRDefault="008E563A" w:rsidP="001338F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8E563A" w:rsidRPr="00726AA2" w:rsidRDefault="008E563A" w:rsidP="004566FC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  <w:t>了解客户需求，实地量房，绘制CAD结构图，根据需求及时修改设计稿</w:t>
                            </w:r>
                            <w:r w:rsidR="00726AA2"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  <w:t>；</w:t>
                            </w: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  <w:t>做好与客户的沟通，学习 3DMAX；</w:t>
                            </w:r>
                          </w:p>
                          <w:p w:rsidR="008E563A" w:rsidRPr="00726AA2" w:rsidRDefault="008E563A" w:rsidP="004566FC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  <w:t>负责公司名片、画册，海报设计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  <w:t>；</w:t>
                            </w:r>
                          </w:p>
                          <w:p w:rsidR="008E563A" w:rsidRPr="00726AA2" w:rsidRDefault="008E563A" w:rsidP="004566FC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1338F2" w:rsidRPr="00726AA2" w:rsidRDefault="008E563A" w:rsidP="00B1649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 xml:space="preserve">2011.09—2013.09  </w:t>
                            </w:r>
                          </w:p>
                          <w:p w:rsidR="00726AA2" w:rsidRPr="00726AA2" w:rsidRDefault="008E563A" w:rsidP="001338F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南京百创会计</w:t>
                            </w:r>
                            <w:proofErr w:type="gramEnd"/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教育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1338F2"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>校园代理（兼职）</w:t>
                            </w:r>
                          </w:p>
                          <w:p w:rsidR="008E563A" w:rsidRPr="00726AA2" w:rsidRDefault="008E563A" w:rsidP="001338F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8E563A" w:rsidRDefault="008E563A" w:rsidP="004566FC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  <w:t>负责校园招生，制作招生单页</w:t>
                            </w:r>
                          </w:p>
                          <w:p w:rsidR="00726AA2" w:rsidRDefault="00726AA2" w:rsidP="004566FC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</w:pPr>
                          </w:p>
                          <w:p w:rsidR="00726AA2" w:rsidRDefault="00726AA2" w:rsidP="004566FC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</w:pPr>
                          </w:p>
                          <w:p w:rsidR="00726AA2" w:rsidRPr="00726AA2" w:rsidRDefault="00726AA2" w:rsidP="004566FC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4A4E59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111.1pt;margin-top:151.05pt;width:382.7pt;height:51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" filled="f" stroked="f">
                <v:textbox style="mso-fit-shape-to-text:t">
                  <w:txbxContent>
                    <w:p w:rsidR="001338F2" w:rsidRPr="00726AA2" w:rsidRDefault="008E563A" w:rsidP="00B1649C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hint="eastAsia"/>
                          <w:color w:val="337EE4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>2016.05-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 xml:space="preserve">至今  </w:t>
                      </w:r>
                    </w:p>
                    <w:p w:rsidR="008E563A" w:rsidRPr="00726AA2" w:rsidRDefault="008E563A" w:rsidP="001338F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>北京苍穹数码南京办事处</w:t>
                      </w:r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8"/>
                          <w:szCs w:val="28"/>
                        </w:rPr>
                        <w:t>（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>私营</w:t>
                      </w:r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8"/>
                          <w:szCs w:val="28"/>
                        </w:rPr>
                        <w:t>企业）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 xml:space="preserve">  UI设计</w:t>
                      </w:r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8"/>
                          <w:szCs w:val="28"/>
                        </w:rPr>
                        <w:t>师</w:t>
                      </w:r>
                    </w:p>
                    <w:p w:rsidR="001338F2" w:rsidRPr="00726AA2" w:rsidRDefault="001338F2" w:rsidP="001338F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337EE4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:rsidR="001338F2" w:rsidRPr="00726AA2" w:rsidRDefault="008E563A" w:rsidP="00BD172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  <w:t>参与公司项目网站设计，编写静态页面；参与IOS手机端界面设计；</w:t>
                      </w:r>
                    </w:p>
                    <w:p w:rsidR="008E563A" w:rsidRPr="00726AA2" w:rsidRDefault="008E563A" w:rsidP="00BD172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  <w:t>编写验收文档、PPT、Visio流程图等；</w:t>
                      </w:r>
                    </w:p>
                    <w:p w:rsidR="008E563A" w:rsidRPr="00726AA2" w:rsidRDefault="008E563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  <w:t>项目成果：江苏国土资源“一张图”项目、武汉展览馆APP（IOS版）</w:t>
                      </w:r>
                    </w:p>
                    <w:p w:rsidR="008E563A" w:rsidRPr="00726AA2" w:rsidRDefault="008E563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</w:pPr>
                    </w:p>
                    <w:p w:rsidR="001338F2" w:rsidRPr="00726AA2" w:rsidRDefault="008E563A" w:rsidP="00B1649C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hint="eastAsia"/>
                          <w:color w:val="337EE4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 xml:space="preserve">2014.05-2016.04   </w:t>
                      </w:r>
                    </w:p>
                    <w:p w:rsidR="008E563A" w:rsidRPr="00726AA2" w:rsidRDefault="008E563A" w:rsidP="001338F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</w:pPr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8"/>
                          <w:szCs w:val="28"/>
                        </w:rPr>
                        <w:t>苏州达富电脑（台资企业）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  <w:r w:rsidR="00726AA2"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 xml:space="preserve">     </w:t>
                      </w:r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8"/>
                          <w:szCs w:val="28"/>
                        </w:rPr>
                        <w:t>销售管理师</w:t>
                      </w:r>
                    </w:p>
                    <w:p w:rsidR="00726AA2" w:rsidRPr="00726AA2" w:rsidRDefault="00726AA2" w:rsidP="001338F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color w:val="337EE4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:rsidR="008E563A" w:rsidRPr="00726AA2" w:rsidRDefault="008E563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</w:pPr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  <w:t>根据Apple</w:t>
                      </w:r>
                      <w:r w:rsidR="00726AA2"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  <w:t>客人的需求，做好与内部部门的协调沟通工作，确保订单</w:t>
                      </w:r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  <w:t>及时</w:t>
                      </w:r>
                      <w:r w:rsidR="00726AA2"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  <w:t>有效</w:t>
                      </w:r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  <w:t>完成，并将相关数据录入系统，进行数据分析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  <w:t>；</w:t>
                      </w:r>
                    </w:p>
                    <w:p w:rsidR="008E563A" w:rsidRPr="00726AA2" w:rsidRDefault="008E563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</w:pPr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  <w:t>美化产品图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  <w:t>；</w:t>
                      </w:r>
                    </w:p>
                    <w:p w:rsidR="008E563A" w:rsidRPr="00726AA2" w:rsidRDefault="008E563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1"/>
                          <w:szCs w:val="21"/>
                        </w:rPr>
                      </w:pPr>
                    </w:p>
                    <w:p w:rsidR="001338F2" w:rsidRPr="00726AA2" w:rsidRDefault="008E563A" w:rsidP="00B1649C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 xml:space="preserve">2013.07—2014.04  </w:t>
                      </w:r>
                    </w:p>
                    <w:p w:rsidR="00726AA2" w:rsidRPr="00726AA2" w:rsidRDefault="008E563A" w:rsidP="001338F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</w:pPr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8"/>
                          <w:szCs w:val="28"/>
                        </w:rPr>
                        <w:t>江苏扬州</w:t>
                      </w:r>
                      <w:proofErr w:type="gramStart"/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8"/>
                          <w:szCs w:val="28"/>
                        </w:rPr>
                        <w:t>仪征纵恒装饰</w:t>
                      </w:r>
                      <w:proofErr w:type="gramEnd"/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8"/>
                          <w:szCs w:val="28"/>
                        </w:rPr>
                        <w:t>（私营企业）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r w:rsidR="001338F2"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 xml:space="preserve">实习生  </w:t>
                      </w:r>
                    </w:p>
                    <w:p w:rsidR="008E563A" w:rsidRPr="00726AA2" w:rsidRDefault="008E563A" w:rsidP="001338F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8"/>
                          <w:szCs w:val="28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8E563A" w:rsidRPr="00726AA2" w:rsidRDefault="008E563A" w:rsidP="004566FC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</w:pPr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  <w:t>了解客户需求，实地量房，绘制CAD结构图，根据需求及时修改设计稿</w:t>
                      </w:r>
                      <w:r w:rsidR="00726AA2"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  <w:t>；</w:t>
                      </w:r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  <w:t>做好与客户的沟通，学习 3DMAX；</w:t>
                      </w:r>
                    </w:p>
                    <w:p w:rsidR="008E563A" w:rsidRPr="00726AA2" w:rsidRDefault="008E563A" w:rsidP="004566FC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</w:pPr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  <w:t>负责公司名片、画册，海报设计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  <w:t>；</w:t>
                      </w:r>
                    </w:p>
                    <w:p w:rsidR="008E563A" w:rsidRPr="00726AA2" w:rsidRDefault="008E563A" w:rsidP="004566FC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</w:p>
                    <w:p w:rsidR="001338F2" w:rsidRPr="00726AA2" w:rsidRDefault="008E563A" w:rsidP="00B1649C">
                      <w:pPr>
                        <w:pStyle w:val="a3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 xml:space="preserve">2011.09—2013.09  </w:t>
                      </w:r>
                    </w:p>
                    <w:p w:rsidR="00726AA2" w:rsidRPr="00726AA2" w:rsidRDefault="008E563A" w:rsidP="001338F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8"/>
                          <w:szCs w:val="28"/>
                        </w:rPr>
                        <w:t>南京百创会计</w:t>
                      </w:r>
                      <w:proofErr w:type="gramEnd"/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8"/>
                          <w:szCs w:val="28"/>
                        </w:rPr>
                        <w:t>教育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  <w:r w:rsidR="001338F2"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 xml:space="preserve">                 </w:t>
                      </w:r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8"/>
                          <w:szCs w:val="28"/>
                        </w:rPr>
                        <w:t>校园代理（兼职）</w:t>
                      </w:r>
                    </w:p>
                    <w:p w:rsidR="008E563A" w:rsidRPr="00726AA2" w:rsidRDefault="008E563A" w:rsidP="001338F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  <w:sz w:val="28"/>
                          <w:szCs w:val="28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8E563A" w:rsidRDefault="008E563A" w:rsidP="004566FC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</w:pPr>
                      <w:r w:rsidRPr="00726AA2"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  <w:t>负责校园招生，制作招生单页</w:t>
                      </w:r>
                    </w:p>
                    <w:p w:rsidR="00726AA2" w:rsidRDefault="00726AA2" w:rsidP="004566FC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</w:pPr>
                    </w:p>
                    <w:p w:rsidR="00726AA2" w:rsidRDefault="00726AA2" w:rsidP="004566FC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</w:pPr>
                    </w:p>
                    <w:p w:rsidR="00726AA2" w:rsidRPr="00726AA2" w:rsidRDefault="00726AA2" w:rsidP="004566FC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4A4E59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1310005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E563A" w:rsidRPr="00726AA2" w:rsidRDefault="008E563A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/>
                                <w:b/>
                                <w:color w:val="00B0F0"/>
                                <w:kern w:val="24"/>
                              </w:rPr>
                              <w:t>工作经历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00B0F0"/>
                                <w:kern w:val="24"/>
                              </w:rPr>
                              <w:t xml:space="preserve"> 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00B0F0"/>
                                <w:kern w:val="24"/>
                              </w:rPr>
                              <w:t xml:space="preserve">  </w:t>
                            </w:r>
                            <w:r w:rsidRPr="00726AA2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7" o:spid="_x0000_s1033" type="#_x0000_t202" style="position:absolute;margin-left:133.4pt;margin-top:103.15pt;width:147.95pt;height:19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" filled="f" stroked="f">
                <v:path arrowok="t"/>
                <v:textbox style="mso-fit-shape-to-text:t">
                  <w:txbxContent>
                    <w:p w:rsidR="008E563A" w:rsidRPr="00726AA2" w:rsidRDefault="008E563A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rFonts w:ascii="微软雅黑" w:eastAsia="微软雅黑" w:hAnsi="微软雅黑"/>
                        </w:rPr>
                      </w:pPr>
                      <w:r w:rsidRPr="00726AA2">
                        <w:rPr>
                          <w:rFonts w:ascii="微软雅黑" w:eastAsia="微软雅黑" w:hAnsi="微软雅黑" w:cstheme="minorBidi"/>
                          <w:b/>
                          <w:color w:val="00B0F0"/>
                          <w:kern w:val="24"/>
                        </w:rPr>
                        <w:t>工作经历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b/>
                          <w:color w:val="00B0F0"/>
                          <w:kern w:val="24"/>
                        </w:rPr>
                        <w:t xml:space="preserve"> 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color w:val="00B0F0"/>
                          <w:kern w:val="24"/>
                        </w:rPr>
                        <w:t xml:space="preserve">  </w:t>
                      </w:r>
                      <w:r w:rsidRPr="00726AA2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1294765</wp:posOffset>
                </wp:positionV>
                <wp:extent cx="227330" cy="259080"/>
                <wp:effectExtent l="95250" t="95250" r="39370" b="140970"/>
                <wp:wrapNone/>
                <wp:docPr id="44" name="平行四边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平行四边形 44" o:spid="_x0000_s1026" type="#_x0000_t7" style="position:absolute;left:0;text-align:left;margin-left:112.3pt;margin-top:101.95pt;width:17.9pt;height:20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" adj="13498" fillcolor="#4a4e59" stroked="f" strokeweight="4.5pt">
                <v:shadow on="t" type="perspective" color="black" opacity="41943f" offset=".24131mm,.663mm" matrix="66191f,,,66191f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1294765</wp:posOffset>
                </wp:positionV>
                <wp:extent cx="227330" cy="259080"/>
                <wp:effectExtent l="190500" t="171450" r="96520" b="198120"/>
                <wp:wrapNone/>
                <wp:docPr id="42" name="平行四边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平行四边形 42" o:spid="_x0000_s1026" type="#_x0000_t7" style="position:absolute;left:0;text-align:left;margin-left:272.4pt;margin-top:101.95pt;width:17.9pt;height:20.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" adj="13498" fillcolor="#2192bc" stroked="f" strokeweight="4.5pt">
                <v:shadow on="t" type="perspective" color="black" opacity="39321f" offset="-.9945mm,.36197mm" matrix="68157f,,,68157f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1294765</wp:posOffset>
                </wp:positionV>
                <wp:extent cx="4705985" cy="259080"/>
                <wp:effectExtent l="20320" t="8890" r="36195" b="27305"/>
                <wp:wrapNone/>
                <wp:docPr id="2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T0" fmla="*/ 1770532 w 4706252"/>
                            <a:gd name="T1" fmla="*/ 259229 h 259229"/>
                            <a:gd name="T2" fmla="*/ 4706252 w 4706252"/>
                            <a:gd name="T3" fmla="*/ 259229 h 259229"/>
                            <a:gd name="T4" fmla="*/ 4706252 w 4706252"/>
                            <a:gd name="T5" fmla="*/ 175455 h 259229"/>
                            <a:gd name="T6" fmla="*/ 2174549 w 4706252"/>
                            <a:gd name="T7" fmla="*/ 175455 h 259229"/>
                            <a:gd name="T8" fmla="*/ 2074433 w 4706252"/>
                            <a:gd name="T9" fmla="*/ 0 h 259229"/>
                            <a:gd name="T10" fmla="*/ 2072579 w 4706252"/>
                            <a:gd name="T11" fmla="*/ 0 h 259229"/>
                            <a:gd name="T12" fmla="*/ 1770532 w 4706252"/>
                            <a:gd name="T13" fmla="*/ 0 h 259229"/>
                            <a:gd name="T14" fmla="*/ 1072994 w 4706252"/>
                            <a:gd name="T15" fmla="*/ 0 h 259229"/>
                            <a:gd name="T16" fmla="*/ 553294 w 4706252"/>
                            <a:gd name="T17" fmla="*/ 0 h 259229"/>
                            <a:gd name="T18" fmla="*/ 0 w 4706252"/>
                            <a:gd name="T19" fmla="*/ 0 h 259229"/>
                            <a:gd name="T20" fmla="*/ 142202 w 4706252"/>
                            <a:gd name="T21" fmla="*/ 258866 h 259229"/>
                            <a:gd name="T22" fmla="*/ 415551 w 4706252"/>
                            <a:gd name="T23" fmla="*/ 258866 h 259229"/>
                            <a:gd name="T24" fmla="*/ 1072994 w 4706252"/>
                            <a:gd name="T25" fmla="*/ 258866 h 259229"/>
                            <a:gd name="T26" fmla="*/ 1770532 w 4706252"/>
                            <a:gd name="T27" fmla="*/ 258866 h 2592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>
                          <a:noFill/>
                        </a:ln>
                        <a:effectLst>
                          <a:outerShdw dist="25400" dir="4200031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style="position:absolute;left:0;text-align:left;margin-left:123.85pt;margin-top:101.95pt;width:370.55pt;height:20.4pt;flip: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3562985</wp:posOffset>
                </wp:positionV>
                <wp:extent cx="1408430" cy="1678940"/>
                <wp:effectExtent l="0" t="0" r="0" b="0"/>
                <wp:wrapNone/>
                <wp:docPr id="51" name="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8430" cy="1678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E563A" w:rsidRPr="00726AA2" w:rsidRDefault="008E563A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 xml:space="preserve">生日：1992.03.24              </w:t>
                            </w:r>
                          </w:p>
                          <w:p w:rsidR="008E563A" w:rsidRPr="00726AA2" w:rsidRDefault="008E563A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所在地：南京</w:t>
                            </w:r>
                          </w:p>
                          <w:p w:rsidR="008E563A" w:rsidRPr="00726AA2" w:rsidRDefault="008E563A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13913025894</w:t>
                            </w:r>
                          </w:p>
                          <w:p w:rsidR="00726AA2" w:rsidRDefault="008E563A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980364901@</w:t>
                            </w:r>
                          </w:p>
                          <w:p w:rsidR="008E563A" w:rsidRPr="00726AA2" w:rsidRDefault="008E563A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qq.com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1" o:spid="_x0000_s1034" style="position:absolute;margin-left:-47.75pt;margin-top:280.55pt;width:110.9pt;height:132.2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" filled="f" stroked="f">
                <v:path arrowok="t"/>
                <v:textbox style="mso-fit-shape-to-text:t">
                  <w:txbxContent>
                    <w:p w:rsidR="008E563A" w:rsidRPr="00726AA2" w:rsidRDefault="008E563A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 xml:space="preserve">生日：1992.03.24              </w:t>
                      </w:r>
                    </w:p>
                    <w:p w:rsidR="008E563A" w:rsidRPr="00726AA2" w:rsidRDefault="008E563A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所在地：南京</w:t>
                      </w:r>
                    </w:p>
                    <w:p w:rsidR="008E563A" w:rsidRPr="00726AA2" w:rsidRDefault="008E563A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13913025894</w:t>
                      </w:r>
                    </w:p>
                    <w:p w:rsidR="00726AA2" w:rsidRDefault="008E563A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980364901@</w:t>
                      </w:r>
                    </w:p>
                    <w:p w:rsidR="008E563A" w:rsidRPr="00726AA2" w:rsidRDefault="008E563A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4686935</wp:posOffset>
                </wp:positionV>
                <wp:extent cx="157480" cy="105410"/>
                <wp:effectExtent l="3175" t="635" r="1270" b="8255"/>
                <wp:wrapNone/>
                <wp:docPr id="1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05410"/>
                        </a:xfrm>
                        <a:custGeom>
                          <a:avLst/>
                          <a:gdLst>
                            <a:gd name="T0" fmla="*/ 1897867 w 4974795"/>
                            <a:gd name="T1" fmla="*/ 1805825 h 3320682"/>
                            <a:gd name="T2" fmla="*/ 2485737 w 4974795"/>
                            <a:gd name="T3" fmla="*/ 2315734 h 3320682"/>
                            <a:gd name="T4" fmla="*/ 3073607 w 4974795"/>
                            <a:gd name="T5" fmla="*/ 1805825 h 3320682"/>
                            <a:gd name="T6" fmla="*/ 4820061 w 4974795"/>
                            <a:gd name="T7" fmla="*/ 3320682 h 3320682"/>
                            <a:gd name="T8" fmla="*/ 151413 w 4974795"/>
                            <a:gd name="T9" fmla="*/ 3320682 h 3320682"/>
                            <a:gd name="T10" fmla="*/ 0 w 4974795"/>
                            <a:gd name="T11" fmla="*/ 159634 h 3320682"/>
                            <a:gd name="T12" fmla="*/ 1788328 w 4974795"/>
                            <a:gd name="T13" fmla="*/ 1710812 h 3320682"/>
                            <a:gd name="T14" fmla="*/ 0 w 4974795"/>
                            <a:gd name="T15" fmla="*/ 3261996 h 3320682"/>
                            <a:gd name="T16" fmla="*/ 4974795 w 4974795"/>
                            <a:gd name="T17" fmla="*/ 156753 h 3320682"/>
                            <a:gd name="T18" fmla="*/ 4974795 w 4974795"/>
                            <a:gd name="T19" fmla="*/ 3264872 h 3320682"/>
                            <a:gd name="T20" fmla="*/ 3183146 w 4974795"/>
                            <a:gd name="T21" fmla="*/ 1710812 h 3320682"/>
                            <a:gd name="T22" fmla="*/ 35040 w 4974795"/>
                            <a:gd name="T23" fmla="*/ 0 h 3320682"/>
                            <a:gd name="T24" fmla="*/ 4936434 w 4974795"/>
                            <a:gd name="T25" fmla="*/ 0 h 3320682"/>
                            <a:gd name="T26" fmla="*/ 2485737 w 4974795"/>
                            <a:gd name="T27" fmla="*/ 2125709 h 33206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KSO_Shape" o:spid="_x0000_s1026" style="position:absolute;left:0;text-align:left;margin-left:-65pt;margin-top:369.05pt;width:12.4pt;height:8.3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" path="m1897867,1805825r587870,509909l3073607,1805825,4820061,3320682r-4668648,l1897867,1805825xm,159634l1788328,1710812,,3261996,,159634xm4974795,156753r,3108119l3183146,1710812,4974795,156753xm35040,l4936434,,2485737,2125709,35040,xe" stroked="f" strokeweight="1pt">
                <v:stroke joinstyle="miter"/>
                <v:path o:connecttype="custom" o:connectlocs="60078,57323;78687,73509;97297,57323;152582,105410;4793,105410;0,5067;56611,54307;0,103547;157480,4976;157480,103638;100764,54307;1109,0;156266,0;78687,67477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1270" t="0" r="3175" b="8255"/>
                <wp:wrapNone/>
                <wp:docPr id="1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34620"/>
                        </a:xfrm>
                        <a:custGeom>
                          <a:avLst/>
                          <a:gdLst>
                            <a:gd name="T0" fmla="*/ 324036 w 648072"/>
                            <a:gd name="T1" fmla="*/ 0 h 400516"/>
                            <a:gd name="T2" fmla="*/ 648072 w 648072"/>
                            <a:gd name="T3" fmla="*/ 216024 h 400516"/>
                            <a:gd name="T4" fmla="*/ 520183 w 648072"/>
                            <a:gd name="T5" fmla="*/ 216024 h 400516"/>
                            <a:gd name="T6" fmla="*/ 522036 w 648072"/>
                            <a:gd name="T7" fmla="*/ 220497 h 400516"/>
                            <a:gd name="T8" fmla="*/ 522036 w 648072"/>
                            <a:gd name="T9" fmla="*/ 364511 h 400516"/>
                            <a:gd name="T10" fmla="*/ 486031 w 648072"/>
                            <a:gd name="T11" fmla="*/ 400516 h 400516"/>
                            <a:gd name="T12" fmla="*/ 378042 w 648072"/>
                            <a:gd name="T13" fmla="*/ 400516 h 400516"/>
                            <a:gd name="T14" fmla="*/ 378042 w 648072"/>
                            <a:gd name="T15" fmla="*/ 256516 h 400516"/>
                            <a:gd name="T16" fmla="*/ 270030 w 648072"/>
                            <a:gd name="T17" fmla="*/ 256516 h 400516"/>
                            <a:gd name="T18" fmla="*/ 270030 w 648072"/>
                            <a:gd name="T19" fmla="*/ 400516 h 400516"/>
                            <a:gd name="T20" fmla="*/ 162041 w 648072"/>
                            <a:gd name="T21" fmla="*/ 400516 h 400516"/>
                            <a:gd name="T22" fmla="*/ 126036 w 648072"/>
                            <a:gd name="T23" fmla="*/ 364511 h 400516"/>
                            <a:gd name="T24" fmla="*/ 126036 w 648072"/>
                            <a:gd name="T25" fmla="*/ 220497 h 400516"/>
                            <a:gd name="T26" fmla="*/ 127889 w 648072"/>
                            <a:gd name="T27" fmla="*/ 216024 h 400516"/>
                            <a:gd name="T28" fmla="*/ 0 w 648072"/>
                            <a:gd name="T29" fmla="*/ 216024 h 400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style="position:absolute;left:0;text-align:left;margin-left:-65.15pt;margin-top:320.25pt;width:12.4pt;height:10.6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48072,400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" path="m324036,l648072,216024r-127889,c521934,217353,522036,218913,522036,220497r,144014c522036,384396,505916,400516,486031,400516r-107989,l378042,256516r-108012,l270030,400516r-107989,c142156,400516,126036,384396,126036,364511r,-144014l127889,216024,,216024,324036,xe" stroked="f" strokeweight="1pt">
                <v:stroke joinstyle="miter"/>
                <v:path o:connecttype="custom" o:connectlocs="78740,0;157480,72609;126403,72609;126854,74113;126854,122518;118104,134620;91863,134620;91863,86219;65617,86219;65617,134620;39376,134620;30626,122518;30626,74113;31077,72609;0,72609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5080" t="1270" r="8890" b="3175"/>
                <wp:wrapNone/>
                <wp:docPr id="1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custGeom>
                          <a:avLst/>
                          <a:gdLst>
                            <a:gd name="T0" fmla="*/ 234310 w 577593"/>
                            <a:gd name="T1" fmla="*/ 380217 h 577592"/>
                            <a:gd name="T2" fmla="*/ 262548 w 577593"/>
                            <a:gd name="T3" fmla="*/ 404283 h 577592"/>
                            <a:gd name="T4" fmla="*/ 229183 w 577593"/>
                            <a:gd name="T5" fmla="*/ 471323 h 577592"/>
                            <a:gd name="T6" fmla="*/ 180522 w 577593"/>
                            <a:gd name="T7" fmla="*/ 473617 h 577592"/>
                            <a:gd name="T8" fmla="*/ 217339 w 577593"/>
                            <a:gd name="T9" fmla="*/ 440601 h 577592"/>
                            <a:gd name="T10" fmla="*/ 234310 w 577593"/>
                            <a:gd name="T11" fmla="*/ 380217 h 577592"/>
                            <a:gd name="T12" fmla="*/ 425006 w 577593"/>
                            <a:gd name="T13" fmla="*/ 121382 h 577592"/>
                            <a:gd name="T14" fmla="*/ 436644 w 577593"/>
                            <a:gd name="T15" fmla="*/ 143057 h 577592"/>
                            <a:gd name="T16" fmla="*/ 356472 w 577593"/>
                            <a:gd name="T17" fmla="*/ 222273 h 577592"/>
                            <a:gd name="T18" fmla="*/ 316773 w 577593"/>
                            <a:gd name="T19" fmla="*/ 203393 h 577592"/>
                            <a:gd name="T20" fmla="*/ 365914 w 577593"/>
                            <a:gd name="T21" fmla="*/ 183372 h 577592"/>
                            <a:gd name="T22" fmla="*/ 425006 w 577593"/>
                            <a:gd name="T23" fmla="*/ 121382 h 577592"/>
                            <a:gd name="T24" fmla="*/ 288797 w 577593"/>
                            <a:gd name="T25" fmla="*/ 0 h 577592"/>
                            <a:gd name="T26" fmla="*/ 577593 w 577593"/>
                            <a:gd name="T27" fmla="*/ 288796 h 577592"/>
                            <a:gd name="T28" fmla="*/ 288797 w 577593"/>
                            <a:gd name="T29" fmla="*/ 577592 h 577592"/>
                            <a:gd name="T30" fmla="*/ 160790 w 577593"/>
                            <a:gd name="T31" fmla="*/ 547224 h 577592"/>
                            <a:gd name="T32" fmla="*/ 160978 w 577593"/>
                            <a:gd name="T33" fmla="*/ 548653 h 577592"/>
                            <a:gd name="T34" fmla="*/ 156576 w 577593"/>
                            <a:gd name="T35" fmla="*/ 545302 h 577592"/>
                            <a:gd name="T36" fmla="*/ 154452 w 577593"/>
                            <a:gd name="T37" fmla="*/ 544332 h 577592"/>
                            <a:gd name="T38" fmla="*/ 154081 w 577593"/>
                            <a:gd name="T39" fmla="*/ 542962 h 577592"/>
                            <a:gd name="T40" fmla="*/ 125778 w 577593"/>
                            <a:gd name="T41" fmla="*/ 482542 h 577592"/>
                            <a:gd name="T42" fmla="*/ 144328 w 577593"/>
                            <a:gd name="T43" fmla="*/ 435402 h 577592"/>
                            <a:gd name="T44" fmla="*/ 137482 w 577593"/>
                            <a:gd name="T45" fmla="*/ 414002 h 577592"/>
                            <a:gd name="T46" fmla="*/ 347629 w 577593"/>
                            <a:gd name="T47" fmla="*/ 102143 h 577592"/>
                            <a:gd name="T48" fmla="*/ 369059 w 577593"/>
                            <a:gd name="T49" fmla="*/ 99057 h 577592"/>
                            <a:gd name="T50" fmla="*/ 388776 w 577593"/>
                            <a:gd name="T51" fmla="*/ 99538 h 577592"/>
                            <a:gd name="T52" fmla="*/ 418998 w 577593"/>
                            <a:gd name="T53" fmla="*/ 114390 h 577592"/>
                            <a:gd name="T54" fmla="*/ 362093 w 577593"/>
                            <a:gd name="T55" fmla="*/ 179190 h 577592"/>
                            <a:gd name="T56" fmla="*/ 311456 w 577593"/>
                            <a:gd name="T57" fmla="*/ 199847 h 577592"/>
                            <a:gd name="T58" fmla="*/ 294986 w 577593"/>
                            <a:gd name="T59" fmla="*/ 197818 h 577592"/>
                            <a:gd name="T60" fmla="*/ 214388 w 577593"/>
                            <a:gd name="T61" fmla="*/ 347873 h 577592"/>
                            <a:gd name="T62" fmla="*/ 224964 w 577593"/>
                            <a:gd name="T63" fmla="*/ 373701 h 577592"/>
                            <a:gd name="T64" fmla="*/ 224630 w 577593"/>
                            <a:gd name="T65" fmla="*/ 374083 h 577592"/>
                            <a:gd name="T66" fmla="*/ 212274 w 577593"/>
                            <a:gd name="T67" fmla="*/ 438164 h 577592"/>
                            <a:gd name="T68" fmla="*/ 173722 w 577593"/>
                            <a:gd name="T69" fmla="*/ 471257 h 577592"/>
                            <a:gd name="T70" fmla="*/ 146587 w 577593"/>
                            <a:gd name="T71" fmla="*/ 441033 h 577592"/>
                            <a:gd name="T72" fmla="*/ 133146 w 577593"/>
                            <a:gd name="T73" fmla="*/ 486288 h 577592"/>
                            <a:gd name="T74" fmla="*/ 146174 w 577593"/>
                            <a:gd name="T75" fmla="*/ 525248 h 577592"/>
                            <a:gd name="T76" fmla="*/ 159578 w 577593"/>
                            <a:gd name="T77" fmla="*/ 539900 h 577592"/>
                            <a:gd name="T78" fmla="*/ 288797 w 577593"/>
                            <a:gd name="T79" fmla="*/ 571597 h 577592"/>
                            <a:gd name="T80" fmla="*/ 571598 w 577593"/>
                            <a:gd name="T81" fmla="*/ 288796 h 577592"/>
                            <a:gd name="T82" fmla="*/ 288797 w 577593"/>
                            <a:gd name="T83" fmla="*/ 5995 h 577592"/>
                            <a:gd name="T84" fmla="*/ 5996 w 577593"/>
                            <a:gd name="T85" fmla="*/ 288796 h 577592"/>
                            <a:gd name="T86" fmla="*/ 95262 w 577593"/>
                            <a:gd name="T87" fmla="*/ 494616 h 577592"/>
                            <a:gd name="T88" fmla="*/ 90248 w 577593"/>
                            <a:gd name="T89" fmla="*/ 498151 h 577592"/>
                            <a:gd name="T90" fmla="*/ 1 w 577593"/>
                            <a:gd name="T91" fmla="*/ 288796 h 577592"/>
                            <a:gd name="T92" fmla="*/ 288797 w 577593"/>
                            <a:gd name="T93" fmla="*/ 0 h 57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style="position:absolute;left:0;text-align:left;margin-left:-64.85pt;margin-top:344.35pt;width:12.4pt;height:12.4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7593,57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    <v:stroke joinstyle="miter"/>
                <v:path o:connecttype="custom" o:connectlocs="63884,103666;71583,110227;62486,128506;49219,129131;59257,120130;63884,103666;115877,33095;119050,39004;97192,60603;86368,55455;99766,49996;115877,33095;78740,0;157480,78740;78740,157480;43839,149200;43890,149590;42690,148676;42111,148412;42010,148038;34293,131565;39351,118712;37484,112877;94781,27849;100623,27008;105999,27139;114239,31188;98724,48856;84918,54488;80428,53935;58453,94847;61336,101889;61245,101993;57876,119465;47365,128488;39967,120247;36302,132586;39854,143208;43509,147203;78740,155845;155845,78740;78740,1635;1635,78740;25973,134857;24606,135820;0,78740;78740,0" o:connectangles="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1270" t="1905" r="7620" b="6985"/>
                <wp:wrapNone/>
                <wp:docPr id="1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153035"/>
                        </a:xfrm>
                        <a:custGeom>
                          <a:avLst/>
                          <a:gdLst>
                            <a:gd name="T0" fmla="*/ 195263 w 1993900"/>
                            <a:gd name="T1" fmla="*/ 1539875 h 1873250"/>
                            <a:gd name="T2" fmla="*/ 1357056 w 1993900"/>
                            <a:gd name="T3" fmla="*/ 603250 h 1873250"/>
                            <a:gd name="T4" fmla="*/ 1207550 w 1993900"/>
                            <a:gd name="T5" fmla="*/ 1188182 h 1873250"/>
                            <a:gd name="T6" fmla="*/ 1148304 w 1993900"/>
                            <a:gd name="T7" fmla="*/ 834760 h 1873250"/>
                            <a:gd name="T8" fmla="*/ 1080311 w 1993900"/>
                            <a:gd name="T9" fmla="*/ 737073 h 1873250"/>
                            <a:gd name="T10" fmla="*/ 1129218 w 1993900"/>
                            <a:gd name="T11" fmla="*/ 726352 h 1873250"/>
                            <a:gd name="T12" fmla="*/ 1168981 w 1993900"/>
                            <a:gd name="T13" fmla="*/ 707688 h 1873250"/>
                            <a:gd name="T14" fmla="*/ 1200393 w 1993900"/>
                            <a:gd name="T15" fmla="*/ 682273 h 1873250"/>
                            <a:gd name="T16" fmla="*/ 1223057 w 1993900"/>
                            <a:gd name="T17" fmla="*/ 649314 h 1873250"/>
                            <a:gd name="T18" fmla="*/ 1240155 w 1993900"/>
                            <a:gd name="T19" fmla="*/ 603250 h 1873250"/>
                            <a:gd name="T20" fmla="*/ 595313 w 1993900"/>
                            <a:gd name="T21" fmla="*/ 1296988 h 1873250"/>
                            <a:gd name="T22" fmla="*/ 704659 w 1993900"/>
                            <a:gd name="T23" fmla="*/ 828407 h 1873250"/>
                            <a:gd name="T24" fmla="*/ 595313 w 1993900"/>
                            <a:gd name="T25" fmla="*/ 839923 h 1873250"/>
                            <a:gd name="T26" fmla="*/ 637859 w 1993900"/>
                            <a:gd name="T27" fmla="*/ 730720 h 1873250"/>
                            <a:gd name="T28" fmla="*/ 680404 w 1993900"/>
                            <a:gd name="T29" fmla="*/ 714438 h 1873250"/>
                            <a:gd name="T30" fmla="*/ 714600 w 1993900"/>
                            <a:gd name="T31" fmla="*/ 691407 h 1873250"/>
                            <a:gd name="T32" fmla="*/ 740048 w 1993900"/>
                            <a:gd name="T33" fmla="*/ 661227 h 1873250"/>
                            <a:gd name="T34" fmla="*/ 757941 w 1993900"/>
                            <a:gd name="T35" fmla="*/ 623899 h 1873250"/>
                            <a:gd name="T36" fmla="*/ 224676 w 1993900"/>
                            <a:gd name="T37" fmla="*/ 279003 h 1873250"/>
                            <a:gd name="T38" fmla="*/ 179820 w 1993900"/>
                            <a:gd name="T39" fmla="*/ 309562 h 1873250"/>
                            <a:gd name="T40" fmla="*/ 158385 w 1993900"/>
                            <a:gd name="T41" fmla="*/ 359965 h 1873250"/>
                            <a:gd name="T42" fmla="*/ 165530 w 1993900"/>
                            <a:gd name="T43" fmla="*/ 1656953 h 1873250"/>
                            <a:gd name="T44" fmla="*/ 199668 w 1993900"/>
                            <a:gd name="T45" fmla="*/ 1698625 h 1873250"/>
                            <a:gd name="T46" fmla="*/ 252860 w 1993900"/>
                            <a:gd name="T47" fmla="*/ 1714897 h 1873250"/>
                            <a:gd name="T48" fmla="*/ 1785896 w 1993900"/>
                            <a:gd name="T49" fmla="*/ 1702991 h 1873250"/>
                            <a:gd name="T50" fmla="*/ 1824401 w 1993900"/>
                            <a:gd name="T51" fmla="*/ 1665288 h 1873250"/>
                            <a:gd name="T52" fmla="*/ 1835912 w 1993900"/>
                            <a:gd name="T53" fmla="*/ 369490 h 1873250"/>
                            <a:gd name="T54" fmla="*/ 1819240 w 1993900"/>
                            <a:gd name="T55" fmla="*/ 316706 h 1873250"/>
                            <a:gd name="T56" fmla="*/ 1777560 w 1993900"/>
                            <a:gd name="T57" fmla="*/ 282178 h 1873250"/>
                            <a:gd name="T58" fmla="*/ 1613221 w 1993900"/>
                            <a:gd name="T59" fmla="*/ 338931 h 1873250"/>
                            <a:gd name="T60" fmla="*/ 349717 w 1993900"/>
                            <a:gd name="T61" fmla="*/ 274637 h 1873250"/>
                            <a:gd name="T62" fmla="*/ 1397278 w 1993900"/>
                            <a:gd name="T63" fmla="*/ 215503 h 1873250"/>
                            <a:gd name="T64" fmla="*/ 1741040 w 1993900"/>
                            <a:gd name="T65" fmla="*/ 116284 h 1873250"/>
                            <a:gd name="T66" fmla="*/ 1816065 w 1993900"/>
                            <a:gd name="T67" fmla="*/ 127794 h 1873250"/>
                            <a:gd name="T68" fmla="*/ 1882356 w 1993900"/>
                            <a:gd name="T69" fmla="*/ 159544 h 1873250"/>
                            <a:gd name="T70" fmla="*/ 1935945 w 1993900"/>
                            <a:gd name="T71" fmla="*/ 208756 h 1873250"/>
                            <a:gd name="T72" fmla="*/ 1974052 w 1993900"/>
                            <a:gd name="T73" fmla="*/ 271065 h 1873250"/>
                            <a:gd name="T74" fmla="*/ 1992709 w 1993900"/>
                            <a:gd name="T75" fmla="*/ 344090 h 1873250"/>
                            <a:gd name="T76" fmla="*/ 1991122 w 1993900"/>
                            <a:gd name="T77" fmla="*/ 1658541 h 1873250"/>
                            <a:gd name="T78" fmla="*/ 1968892 w 1993900"/>
                            <a:gd name="T79" fmla="*/ 1729581 h 1873250"/>
                            <a:gd name="T80" fmla="*/ 1928006 w 1993900"/>
                            <a:gd name="T81" fmla="*/ 1789906 h 1873250"/>
                            <a:gd name="T82" fmla="*/ 1872035 w 1993900"/>
                            <a:gd name="T83" fmla="*/ 1836341 h 1873250"/>
                            <a:gd name="T84" fmla="*/ 1804156 w 1993900"/>
                            <a:gd name="T85" fmla="*/ 1864916 h 1873250"/>
                            <a:gd name="T86" fmla="*/ 252860 w 1993900"/>
                            <a:gd name="T87" fmla="*/ 1873250 h 1873250"/>
                            <a:gd name="T88" fmla="*/ 177835 w 1993900"/>
                            <a:gd name="T89" fmla="*/ 1861741 h 1873250"/>
                            <a:gd name="T90" fmla="*/ 111147 w 1993900"/>
                            <a:gd name="T91" fmla="*/ 1829594 h 1873250"/>
                            <a:gd name="T92" fmla="*/ 57558 w 1993900"/>
                            <a:gd name="T93" fmla="*/ 1780778 h 1873250"/>
                            <a:gd name="T94" fmla="*/ 19848 w 1993900"/>
                            <a:gd name="T95" fmla="*/ 1718469 h 1873250"/>
                            <a:gd name="T96" fmla="*/ 1191 w 1993900"/>
                            <a:gd name="T97" fmla="*/ 1645841 h 1873250"/>
                            <a:gd name="T98" fmla="*/ 2779 w 1993900"/>
                            <a:gd name="T99" fmla="*/ 330994 h 1873250"/>
                            <a:gd name="T100" fmla="*/ 24611 w 1993900"/>
                            <a:gd name="T101" fmla="*/ 259953 h 1873250"/>
                            <a:gd name="T102" fmla="*/ 65497 w 1993900"/>
                            <a:gd name="T103" fmla="*/ 199231 h 1873250"/>
                            <a:gd name="T104" fmla="*/ 121865 w 1993900"/>
                            <a:gd name="T105" fmla="*/ 152797 h 1873250"/>
                            <a:gd name="T106" fmla="*/ 189744 w 1993900"/>
                            <a:gd name="T107" fmla="*/ 124222 h 1873250"/>
                            <a:gd name="T108" fmla="*/ 380679 w 1993900"/>
                            <a:gd name="T109" fmla="*/ 116284 h 1873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style="position:absolute;left:0;text-align:left;margin-left:-65.15pt;margin-top:294.9pt;width:12.8pt;height:12.0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    <v:path o:connecttype="custom" o:connectlocs="15920,125800;110639,49282;98450,97068;93620,68196;88076,60215;92064,59339;95305,57815;97866,55738;99714,53046;101108,49282;48535,105957;57450,67677;48535,68617;52004,59696;55472,58366;58260,56484;60335,54019;61794,50969;18318,22793;14660,25290;12913,29407;13495,135365;16279,138769;20615,140098;145602,139126;148741,136046;149679,30185;148320,25873;144922,23053;131524,27689;28512,22436;113918,17605;141945,9500;148061,10440;153466,13034;157835,17054;160942,22145;162463,28110;162334,135494;160521,141298;157188,146226;152625,150020;147090,152354;20615,153035;14499,152095;9062,149469;4693,145481;1618,140390;97,134457;227,27041;2007,21237;5340,16276;9935,12483;15470,10148;31036,9500" o:connectangles="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20320" t="2540" r="36195" b="33655"/>
                <wp:wrapNone/>
                <wp:docPr id="1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T0" fmla="*/ 1770532 w 4706252"/>
                            <a:gd name="T1" fmla="*/ 259229 h 259229"/>
                            <a:gd name="T2" fmla="*/ 4706252 w 4706252"/>
                            <a:gd name="T3" fmla="*/ 259229 h 259229"/>
                            <a:gd name="T4" fmla="*/ 4706252 w 4706252"/>
                            <a:gd name="T5" fmla="*/ 175455 h 259229"/>
                            <a:gd name="T6" fmla="*/ 2174549 w 4706252"/>
                            <a:gd name="T7" fmla="*/ 175455 h 259229"/>
                            <a:gd name="T8" fmla="*/ 2074433 w 4706252"/>
                            <a:gd name="T9" fmla="*/ 0 h 259229"/>
                            <a:gd name="T10" fmla="*/ 2072579 w 4706252"/>
                            <a:gd name="T11" fmla="*/ 0 h 259229"/>
                            <a:gd name="T12" fmla="*/ 1770532 w 4706252"/>
                            <a:gd name="T13" fmla="*/ 0 h 259229"/>
                            <a:gd name="T14" fmla="*/ 1072994 w 4706252"/>
                            <a:gd name="T15" fmla="*/ 0 h 259229"/>
                            <a:gd name="T16" fmla="*/ 553294 w 4706252"/>
                            <a:gd name="T17" fmla="*/ 0 h 259229"/>
                            <a:gd name="T18" fmla="*/ 0 w 4706252"/>
                            <a:gd name="T19" fmla="*/ 0 h 259229"/>
                            <a:gd name="T20" fmla="*/ 142202 w 4706252"/>
                            <a:gd name="T21" fmla="*/ 258866 h 259229"/>
                            <a:gd name="T22" fmla="*/ 415551 w 4706252"/>
                            <a:gd name="T23" fmla="*/ 258866 h 259229"/>
                            <a:gd name="T24" fmla="*/ 1072994 w 4706252"/>
                            <a:gd name="T25" fmla="*/ 258866 h 259229"/>
                            <a:gd name="T26" fmla="*/ 1770532 w 4706252"/>
                            <a:gd name="T27" fmla="*/ 258866 h 2592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>
                          <a:noFill/>
                        </a:ln>
                        <a:effectLst>
                          <a:outerShdw dist="25400" dir="4200031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style="position:absolute;left:0;text-align:left;margin-left:123.85pt;margin-top:-3.55pt;width:370.55pt;height:20.4pt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120"/>
                <wp:wrapNone/>
                <wp:docPr id="46" name="平行四边形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平行四边形 46" o:spid="_x0000_s1026" type="#_x0000_t7" style="position:absolute;left:0;text-align:left;margin-left:272.4pt;margin-top:-3.5pt;width:17.9pt;height:20.4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" adj="13498" fillcolor="#2192bc" stroked="f" strokeweight="4.5pt">
                <v:shadow on="t" type="perspective" color="black" opacity="39321f" offset="-.9945mm,.36197mm" matrix="68157f,,,68157f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E563A" w:rsidRPr="00726AA2" w:rsidRDefault="008E563A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00B0F0"/>
                                <w:kern w:val="24"/>
                              </w:rPr>
                              <w:t>教育背景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33.4pt;margin-top:-3.7pt;width:147.95pt;height:19.2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" filled="f" stroked="f">
                <v:path arrowok="t"/>
                <v:textbox style="mso-fit-shape-to-text:t">
                  <w:txbxContent>
                    <w:p w:rsidR="008E563A" w:rsidRPr="00726AA2" w:rsidRDefault="008E563A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rFonts w:ascii="微软雅黑" w:eastAsia="微软雅黑" w:hAnsi="微软雅黑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b/>
                          <w:color w:val="00B0F0"/>
                          <w:kern w:val="24"/>
                        </w:rPr>
                        <w:t>教育背景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color w:val="00B0F0"/>
                          <w:kern w:val="24"/>
                        </w:rPr>
                        <w:t xml:space="preserve">    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0970"/>
                <wp:wrapNone/>
                <wp:docPr id="48" name="平行四边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平行四边形 48" o:spid="_x0000_s1026" type="#_x0000_t7" style="position:absolute;left:0;text-align:left;margin-left:112.3pt;margin-top:-3.5pt;width:17.9pt;height:20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" adj="13498" fillcolor="#4a4e59" stroked="f" strokeweight="4.5pt">
                <v:shadow on="t" type="perspective" color="black" opacity="41943f" offset=".24131mm,.663mm" matrix="66191f,,,66191f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548640"/>
                <wp:effectExtent l="0" t="0" r="0" b="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0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38F2" w:rsidRPr="00726AA2" w:rsidRDefault="008E563A" w:rsidP="00FD228B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  <w:t>2010.09</w:t>
                            </w: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  <w:t xml:space="preserve">—2014.06    </w:t>
                            </w:r>
                          </w:p>
                          <w:p w:rsidR="008E563A" w:rsidRPr="00726AA2" w:rsidRDefault="008E563A" w:rsidP="00FD228B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26AA2">
                              <w:rPr>
                                <w:rFonts w:ascii="微软雅黑" w:eastAsia="微软雅黑" w:hAnsi="微软雅黑" w:cstheme="minorBidi" w:hint="eastAsia"/>
                                <w:color w:val="4A4E59"/>
                                <w:kern w:val="24"/>
                              </w:rPr>
                              <w:t>南京工程学院       环境工程专业         本科学历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4" o:spid="_x0000_s1036" style="position:absolute;margin-left:111.3pt;margin-top:31pt;width:382.5pt;height:43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" filled="f" stroked="f">
                <v:path arrowok="t"/>
                <v:textbox style="mso-fit-shape-to-text:t">
                  <w:txbxContent>
                    <w:p w:rsidR="001338F2" w:rsidRPr="00726AA2" w:rsidRDefault="008E563A" w:rsidP="00FD228B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  <w:t>2010.09</w:t>
                      </w: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  <w:t xml:space="preserve">—2014.06    </w:t>
                      </w:r>
                    </w:p>
                    <w:p w:rsidR="008E563A" w:rsidRPr="00726AA2" w:rsidRDefault="008E563A" w:rsidP="00FD228B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726AA2">
                        <w:rPr>
                          <w:rFonts w:ascii="微软雅黑" w:eastAsia="微软雅黑" w:hAnsi="微软雅黑" w:cstheme="minorBidi" w:hint="eastAsia"/>
                          <w:color w:val="4A4E59"/>
                          <w:kern w:val="24"/>
                        </w:rPr>
                        <w:t>南京工程学院       环境工程专业         本科学历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266700" t="190500" r="200660" b="205740"/>
                <wp:wrapNone/>
                <wp:docPr id="1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0590" cy="34671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 w:rsidR="008E563A" w:rsidRDefault="008E563A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37" style="position:absolute;margin-left:-75.5pt;margin-top:245.35pt;width:171.7pt;height:27.3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" fillcolor="#2192bc" stroked="f" strokeweight="4.5pt">
                <v:shadow on="t" type="perspective" color="black" opacity="39321f" offset="-.9945mm,.36197mm" matrix="68157f,,,68157f"/>
                <v:path arrowok="t"/>
                <v:textbox>
                  <w:txbxContent>
                    <w:p w:rsidR="008E563A" w:rsidRDefault="008E563A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726440"/>
                <wp:effectExtent l="0" t="0" r="0" b="0"/>
                <wp:wrapNone/>
                <wp:docPr id="12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44345" cy="726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E563A" w:rsidRPr="00864E94" w:rsidRDefault="008E563A" w:rsidP="00864E94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center"/>
                            </w:pPr>
                            <w:r w:rsidRPr="00864E9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求职意向</w:t>
                            </w:r>
                          </w:p>
                          <w:p w:rsidR="008E563A" w:rsidRPr="00864E94" w:rsidRDefault="008E563A" w:rsidP="00864E94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 w:rsidRPr="00864E9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UI设计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38" style="position:absolute;margin-left:-73.45pt;margin-top:-28.55pt;width:137.35pt;height:57.2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" filled="f" stroked="f">
                <v:path arrowok="t"/>
                <v:textbox style="mso-fit-shape-to-text:t">
                  <w:txbxContent>
                    <w:p w:rsidR="008E563A" w:rsidRPr="00864E94" w:rsidRDefault="008E563A" w:rsidP="00864E94">
                      <w:pPr>
                        <w:pStyle w:val="a3"/>
                        <w:spacing w:before="0" w:beforeAutospacing="0" w:after="0" w:afterAutospacing="0" w:line="500" w:lineRule="exact"/>
                        <w:jc w:val="center"/>
                      </w:pPr>
                      <w:r w:rsidRPr="00864E9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</w:rPr>
                        <w:t>求职意向</w:t>
                      </w:r>
                    </w:p>
                    <w:p w:rsidR="008E563A" w:rsidRPr="00864E94" w:rsidRDefault="008E563A" w:rsidP="00864E94">
                      <w:pPr>
                        <w:pStyle w:val="a3"/>
                        <w:spacing w:before="0" w:beforeAutospacing="0" w:after="0" w:afterAutospacing="0" w:line="50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 w:rsidRPr="00864E9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</w:rPr>
                        <w:t>UI设计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0" b="1270"/>
                <wp:wrapNone/>
                <wp:docPr id="11" name="等腰三角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130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等腰三角形 10" o:spid="_x0000_s1026" type="#_x0000_t5" style="position:absolute;left:0;text-align:left;margin-left:81.15pt;margin-top:236.45pt;width:15pt;height:8.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" adj="0" fillcolor="#114f65" stroked="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48133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E563A" w:rsidRDefault="008E563A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" o:spid="_x0000_s1039" style="position:absolute;margin-left:-75.5pt;margin-top:236.85pt;width:125.25pt;height:37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" filled="f" stroked="f" strokeweight="4.5pt">
                <v:path arrowok="t"/>
                <v:textbox>
                  <w:txbxContent>
                    <w:p w:rsidR="008E563A" w:rsidRDefault="008E563A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 w:rsidR="007C4692">
        <w:rPr>
          <w:rFonts w:hint="eastAsia"/>
        </w:rPr>
        <w:t>-</w:t>
      </w:r>
    </w:p>
    <w:sectPr w:rsidR="002516D9" w:rsidSect="00DA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B3F" w:rsidRDefault="00FE4B3F" w:rsidP="001338F2">
      <w:r>
        <w:separator/>
      </w:r>
    </w:p>
  </w:endnote>
  <w:endnote w:type="continuationSeparator" w:id="0">
    <w:p w:rsidR="00FE4B3F" w:rsidRDefault="00FE4B3F" w:rsidP="00133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8F2" w:rsidRDefault="001338F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8F2" w:rsidRDefault="001338F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8F2" w:rsidRDefault="001338F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B3F" w:rsidRDefault="00FE4B3F" w:rsidP="001338F2">
      <w:r>
        <w:separator/>
      </w:r>
    </w:p>
  </w:footnote>
  <w:footnote w:type="continuationSeparator" w:id="0">
    <w:p w:rsidR="00FE4B3F" w:rsidRDefault="00FE4B3F" w:rsidP="001338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8F2" w:rsidRDefault="001338F2" w:rsidP="001338F2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8F2" w:rsidRDefault="001338F2" w:rsidP="001338F2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8F2" w:rsidRDefault="001338F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257709F"/>
    <w:multiLevelType w:val="hybridMultilevel"/>
    <w:tmpl w:val="528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A493F"/>
    <w:rsid w:val="00127990"/>
    <w:rsid w:val="001338F2"/>
    <w:rsid w:val="001B7DD5"/>
    <w:rsid w:val="002516D9"/>
    <w:rsid w:val="00267AC1"/>
    <w:rsid w:val="002A4F43"/>
    <w:rsid w:val="00360401"/>
    <w:rsid w:val="004105D9"/>
    <w:rsid w:val="004566FC"/>
    <w:rsid w:val="005625DD"/>
    <w:rsid w:val="005743DF"/>
    <w:rsid w:val="005834CA"/>
    <w:rsid w:val="006C055F"/>
    <w:rsid w:val="006C54A2"/>
    <w:rsid w:val="00726AA2"/>
    <w:rsid w:val="007376B5"/>
    <w:rsid w:val="007669CA"/>
    <w:rsid w:val="007C4692"/>
    <w:rsid w:val="007D2E69"/>
    <w:rsid w:val="00843008"/>
    <w:rsid w:val="00864E94"/>
    <w:rsid w:val="008B11F0"/>
    <w:rsid w:val="008E563A"/>
    <w:rsid w:val="00A954E3"/>
    <w:rsid w:val="00B1649C"/>
    <w:rsid w:val="00BD1726"/>
    <w:rsid w:val="00C835B0"/>
    <w:rsid w:val="00DA25C8"/>
    <w:rsid w:val="00E01C1C"/>
    <w:rsid w:val="00E937D5"/>
    <w:rsid w:val="00EC6BB6"/>
    <w:rsid w:val="00F41332"/>
    <w:rsid w:val="00F60D99"/>
    <w:rsid w:val="00FD228B"/>
    <w:rsid w:val="00FE4B3F"/>
    <w:rsid w:val="2F712A5F"/>
    <w:rsid w:val="375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6D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1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2516D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937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7D5"/>
    <w:rPr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33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38F2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3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38F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6D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1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2516D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937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7D5"/>
    <w:rPr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33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38F2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3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38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53D446-2E09-4543-A4AF-D4A30B08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7</TotalTime>
  <Pages>1</Pages>
  <Words>4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系统管理员</cp:lastModifiedBy>
  <cp:revision>4</cp:revision>
  <cp:lastPrinted>2017-02-26T03:48:00Z</cp:lastPrinted>
  <dcterms:created xsi:type="dcterms:W3CDTF">2017-02-26T03:44:00Z</dcterms:created>
  <dcterms:modified xsi:type="dcterms:W3CDTF">2017-02-26T03:53:00Z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